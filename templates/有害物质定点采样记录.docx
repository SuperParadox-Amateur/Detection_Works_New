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48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1466"/>
        <w:gridCol w:w="1467"/>
        <w:gridCol w:w="1417"/>
        <w:gridCol w:w="4174"/>
        <w:gridCol w:w="1439"/>
        <w:gridCol w:w="2937"/>
      </w:tblGrid>
      <w:tr w:rsidR="008069C8" w:rsidRPr="008069C8" w14:paraId="0F11926D" w14:textId="77777777" w:rsidTr="00552442">
        <w:trPr>
          <w:trHeight w:val="337"/>
          <w:jc w:val="center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786A55D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委托编号</w:t>
            </w:r>
          </w:p>
        </w:tc>
        <w:tc>
          <w:tcPr>
            <w:tcW w:w="2933" w:type="dxa"/>
            <w:gridSpan w:val="2"/>
            <w:tcBorders>
              <w:top w:val="single" w:sz="12" w:space="0" w:color="auto"/>
            </w:tcBorders>
            <w:vAlign w:val="center"/>
          </w:tcPr>
          <w:p w14:paraId="226D1CD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4EF8FD7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  <w:r w:rsidRPr="008069C8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4174" w:type="dxa"/>
            <w:tcBorders>
              <w:top w:val="single" w:sz="12" w:space="0" w:color="auto"/>
            </w:tcBorders>
            <w:vAlign w:val="center"/>
          </w:tcPr>
          <w:p w14:paraId="41207407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439" w:type="dxa"/>
            <w:tcBorders>
              <w:top w:val="single" w:sz="12" w:space="0" w:color="auto"/>
            </w:tcBorders>
            <w:vAlign w:val="center"/>
          </w:tcPr>
          <w:p w14:paraId="15101A6B" w14:textId="77777777" w:rsidR="008069C8" w:rsidRPr="008069C8" w:rsidRDefault="008069C8" w:rsidP="008069C8">
            <w:pPr>
              <w:ind w:leftChars="-50" w:left="-105" w:rightChars="-50" w:right="-105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环境温湿度、气压</w:t>
            </w:r>
          </w:p>
        </w:tc>
        <w:tc>
          <w:tcPr>
            <w:tcW w:w="2937" w:type="dxa"/>
            <w:tcBorders>
              <w:top w:val="single" w:sz="12" w:space="0" w:color="auto"/>
            </w:tcBorders>
            <w:vAlign w:val="center"/>
          </w:tcPr>
          <w:p w14:paraId="25D24799" w14:textId="3468C7C6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℃      %RH      kPa</w:t>
            </w:r>
          </w:p>
        </w:tc>
      </w:tr>
      <w:tr w:rsidR="008069C8" w:rsidRPr="008069C8" w14:paraId="04908445" w14:textId="77777777" w:rsidTr="00552442">
        <w:trPr>
          <w:trHeight w:val="335"/>
          <w:jc w:val="center"/>
        </w:trPr>
        <w:tc>
          <w:tcPr>
            <w:tcW w:w="1348" w:type="dxa"/>
            <w:vAlign w:val="center"/>
          </w:tcPr>
          <w:p w14:paraId="302B0AE8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检测类型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  <w:vAlign w:val="center"/>
          </w:tcPr>
          <w:p w14:paraId="7E4E3FAB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（评价   检测   其他）</w:t>
            </w:r>
          </w:p>
        </w:tc>
        <w:tc>
          <w:tcPr>
            <w:tcW w:w="1417" w:type="dxa"/>
            <w:vAlign w:val="center"/>
          </w:tcPr>
          <w:p w14:paraId="1AED77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采样仪器</w:t>
            </w:r>
          </w:p>
        </w:tc>
        <w:tc>
          <w:tcPr>
            <w:tcW w:w="4174" w:type="dxa"/>
            <w:vAlign w:val="center"/>
          </w:tcPr>
          <w:p w14:paraId="23164CDF" w14:textId="77777777" w:rsidR="008069C8" w:rsidRPr="008069C8" w:rsidRDefault="008069C8" w:rsidP="008069C8">
            <w:pPr>
              <w:jc w:val="right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（大气采样器，粉尘采样器）</w:t>
            </w:r>
          </w:p>
        </w:tc>
        <w:tc>
          <w:tcPr>
            <w:tcW w:w="1439" w:type="dxa"/>
            <w:vAlign w:val="center"/>
          </w:tcPr>
          <w:p w14:paraId="298FD2FE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流量</w:t>
            </w:r>
            <w:proofErr w:type="gramStart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校准器</w:t>
            </w:r>
            <w:proofErr w:type="gramEnd"/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2937" w:type="dxa"/>
            <w:vAlign w:val="center"/>
          </w:tcPr>
          <w:p w14:paraId="0D9E14CC" w14:textId="32C4CF62" w:rsidR="008069C8" w:rsidRPr="008069C8" w:rsidRDefault="008069C8" w:rsidP="008069C8">
            <w:pPr>
              <w:jc w:val="center"/>
              <w:rPr>
                <w:rFonts w:ascii="宋体" w:eastAsia="宋体" w:hAnsi="宋体"/>
              </w:rPr>
            </w:pPr>
          </w:p>
        </w:tc>
      </w:tr>
      <w:tr w:rsidR="00552442" w:rsidRPr="008069C8" w14:paraId="4861BD09" w14:textId="77777777" w:rsidTr="00552442">
        <w:trPr>
          <w:trHeight w:val="327"/>
          <w:jc w:val="center"/>
        </w:trPr>
        <w:tc>
          <w:tcPr>
            <w:tcW w:w="1348" w:type="dxa"/>
            <w:vAlign w:val="center"/>
          </w:tcPr>
          <w:p w14:paraId="372EFA59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采样依据</w:t>
            </w:r>
          </w:p>
        </w:tc>
        <w:tc>
          <w:tcPr>
            <w:tcW w:w="1466" w:type="dxa"/>
            <w:tcBorders>
              <w:right w:val="nil"/>
            </w:tcBorders>
            <w:vAlign w:val="center"/>
          </w:tcPr>
          <w:p w14:paraId="79BD373B" w14:textId="524E71C9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1961456692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874C49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GBZ159-2004</w:t>
            </w:r>
          </w:p>
          <w:p w14:paraId="360D5389" w14:textId="7231C0C5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846295860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GBZ/T192</w:t>
            </w:r>
          </w:p>
        </w:tc>
        <w:tc>
          <w:tcPr>
            <w:tcW w:w="1467" w:type="dxa"/>
            <w:tcBorders>
              <w:left w:val="nil"/>
            </w:tcBorders>
            <w:vAlign w:val="center"/>
          </w:tcPr>
          <w:p w14:paraId="1A05D11F" w14:textId="77777777" w:rsidR="00552442" w:rsidRDefault="00000000" w:rsidP="00552442">
            <w:pPr>
              <w:spacing w:line="200" w:lineRule="exact"/>
              <w:jc w:val="left"/>
              <w:rPr>
                <w:rFonts w:ascii="Times New Roman" w:eastAsia="宋体" w:hAnsi="Times New Roman" w:cs="Times New Roman"/>
                <w:b/>
                <w:sz w:val="20"/>
                <w:szCs w:val="21"/>
              </w:rPr>
            </w:pPr>
            <w:sdt>
              <w:sdtPr>
                <w:rPr>
                  <w:rFonts w:ascii="宋体" w:eastAsia="宋体" w:hAnsi="宋体" w:cs="Times New Roman"/>
                  <w:b/>
                  <w:sz w:val="20"/>
                  <w:szCs w:val="21"/>
                </w:rPr>
                <w:id w:val="-323902478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宋体" w:eastAsia="宋体" w:hAnsi="宋体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</w:t>
            </w:r>
            <w:r w:rsid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/</w:t>
            </w:r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T160</w:t>
            </w:r>
          </w:p>
          <w:p w14:paraId="5CF4DD22" w14:textId="0E381EE4" w:rsidR="00552442" w:rsidRPr="00552442" w:rsidRDefault="00000000" w:rsidP="00552442">
            <w:pPr>
              <w:spacing w:line="200" w:lineRule="exact"/>
              <w:jc w:val="left"/>
              <w:rPr>
                <w:rFonts w:ascii="宋体" w:eastAsia="宋体" w:hAnsi="宋体" w:cs="Times New Roman"/>
                <w:b/>
                <w:sz w:val="20"/>
                <w:szCs w:val="21"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887061083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Content>
                <w:r w:rsidR="00552442" w:rsidRPr="00552442">
                  <w:rPr>
                    <w:rFonts w:ascii="Times New Roman" w:eastAsia="宋体" w:hAnsi="Times New Roman" w:cs="Times New Roman"/>
                    <w:b/>
                    <w:sz w:val="20"/>
                    <w:szCs w:val="21"/>
                  </w:rPr>
                  <w:sym w:font="Wingdings" w:char="F0A8"/>
                </w:r>
              </w:sdtContent>
            </w:sdt>
            <w:r w:rsidR="00552442" w:rsidRPr="00552442">
              <w:rPr>
                <w:rFonts w:ascii="Times New Roman" w:eastAsia="宋体" w:hAnsi="Times New Roman" w:cs="Times New Roman"/>
                <w:b/>
                <w:sz w:val="20"/>
                <w:szCs w:val="21"/>
              </w:rPr>
              <w:t>GBZ/T300</w:t>
            </w:r>
          </w:p>
        </w:tc>
        <w:tc>
          <w:tcPr>
            <w:tcW w:w="1417" w:type="dxa"/>
            <w:vMerge w:val="restart"/>
            <w:vAlign w:val="center"/>
          </w:tcPr>
          <w:p w14:paraId="38D440F6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采样方法</w:t>
            </w:r>
          </w:p>
        </w:tc>
        <w:tc>
          <w:tcPr>
            <w:tcW w:w="4174" w:type="dxa"/>
            <w:vMerge w:val="restart"/>
            <w:vAlign w:val="center"/>
          </w:tcPr>
          <w:p w14:paraId="41CCEE84" w14:textId="7DEA0539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  <w:bCs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95298270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活性碳管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42515662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 xml:space="preserve">硅胶管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1588731344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吸收液</w:t>
            </w:r>
          </w:p>
          <w:p w14:paraId="6DE70CED" w14:textId="76EBE07C" w:rsidR="00552442" w:rsidRPr="008069C8" w:rsidRDefault="00000000" w:rsidP="008069C8">
            <w:pPr>
              <w:jc w:val="center"/>
              <w:rPr>
                <w:rFonts w:ascii="宋体" w:eastAsia="宋体" w:hAnsi="宋体"/>
                <w:b/>
              </w:rPr>
            </w:pP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2103839909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滤膜</w:t>
            </w:r>
            <w:r w:rsidR="007336B5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="00552442" w:rsidRPr="008069C8">
              <w:rPr>
                <w:rFonts w:ascii="宋体" w:eastAsia="宋体" w:hAnsi="宋体" w:hint="eastAsia"/>
                <w:b/>
                <w:bCs/>
              </w:rPr>
              <w:t xml:space="preserve"> </w:t>
            </w:r>
            <w:sdt>
              <w:sdtPr>
                <w:rPr>
                  <w:rFonts w:ascii="Times New Roman" w:eastAsia="宋体" w:hAnsi="Times New Roman" w:cs="Times New Roman"/>
                  <w:b/>
                  <w:sz w:val="20"/>
                  <w:szCs w:val="21"/>
                </w:rPr>
                <w:id w:val="-554543478"/>
                <w14:checkbox>
                  <w14:checked w14:val="0"/>
                  <w14:checkedState w14:val="25A0" w14:font="宋体"/>
                  <w14:uncheckedState w14:val="25A1" w14:font="宋体"/>
                </w14:checkbox>
              </w:sdtPr>
              <w:sdtContent>
                <w:r w:rsidR="00874C49">
                  <w:rPr>
                    <w:rFonts w:ascii="宋体" w:eastAsia="宋体" w:hAnsi="宋体" w:cs="Times New Roman" w:hint="eastAsia"/>
                    <w:b/>
                    <w:sz w:val="20"/>
                    <w:szCs w:val="21"/>
                  </w:rPr>
                  <w:t>□</w:t>
                </w:r>
              </w:sdtContent>
            </w:sdt>
            <w:r w:rsidR="00552442" w:rsidRPr="008069C8">
              <w:rPr>
                <w:rFonts w:ascii="宋体" w:eastAsia="宋体" w:hAnsi="宋体"/>
                <w:b/>
                <w:bCs/>
              </w:rPr>
              <w:t>其他</w:t>
            </w:r>
            <w:r w:rsidR="00552442" w:rsidRPr="008069C8">
              <w:rPr>
                <w:rFonts w:ascii="宋体" w:eastAsia="宋体" w:hAnsi="宋体" w:hint="eastAsia"/>
                <w:b/>
                <w:bCs/>
                <w:u w:val="single"/>
              </w:rPr>
              <w:t xml:space="preserve"> </w:t>
            </w:r>
            <w:r w:rsidR="00552442" w:rsidRPr="008069C8">
              <w:rPr>
                <w:rFonts w:ascii="宋体" w:eastAsia="宋体" w:hAnsi="宋体"/>
                <w:b/>
                <w:bCs/>
                <w:u w:val="single"/>
              </w:rPr>
              <w:t xml:space="preserve">      </w:t>
            </w:r>
          </w:p>
        </w:tc>
        <w:tc>
          <w:tcPr>
            <w:tcW w:w="1439" w:type="dxa"/>
            <w:vMerge w:val="restart"/>
            <w:vAlign w:val="center"/>
          </w:tcPr>
          <w:p w14:paraId="53E7CB2B" w14:textId="77777777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8069C8">
              <w:rPr>
                <w:rFonts w:ascii="宋体" w:eastAsia="宋体" w:hAnsi="宋体" w:hint="eastAsia"/>
                <w:b/>
                <w:sz w:val="18"/>
                <w:szCs w:val="18"/>
              </w:rPr>
              <w:t>采样日期</w:t>
            </w:r>
          </w:p>
        </w:tc>
        <w:tc>
          <w:tcPr>
            <w:tcW w:w="2937" w:type="dxa"/>
            <w:vMerge w:val="restart"/>
            <w:vAlign w:val="center"/>
          </w:tcPr>
          <w:p w14:paraId="7E6A2030" w14:textId="03BFAF94" w:rsidR="00552442" w:rsidRPr="008069C8" w:rsidRDefault="00552442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 xml:space="preserve">     年     月     日</w:t>
            </w:r>
          </w:p>
        </w:tc>
      </w:tr>
      <w:tr w:rsidR="008069C8" w:rsidRPr="008069C8" w14:paraId="6DD13A01" w14:textId="77777777" w:rsidTr="00552442">
        <w:trPr>
          <w:trHeight w:val="339"/>
          <w:jc w:val="center"/>
        </w:trPr>
        <w:tc>
          <w:tcPr>
            <w:tcW w:w="1348" w:type="dxa"/>
            <w:tcBorders>
              <w:bottom w:val="single" w:sz="12" w:space="0" w:color="auto"/>
            </w:tcBorders>
            <w:vAlign w:val="center"/>
          </w:tcPr>
          <w:p w14:paraId="689DD5D0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  <w:r w:rsidRPr="008069C8">
              <w:rPr>
                <w:rFonts w:ascii="宋体" w:eastAsia="宋体" w:hAnsi="宋体" w:hint="eastAsia"/>
                <w:b/>
              </w:rPr>
              <w:t>检测项目</w:t>
            </w:r>
          </w:p>
        </w:tc>
        <w:tc>
          <w:tcPr>
            <w:tcW w:w="2933" w:type="dxa"/>
            <w:gridSpan w:val="2"/>
            <w:tcBorders>
              <w:bottom w:val="single" w:sz="12" w:space="0" w:color="auto"/>
            </w:tcBorders>
            <w:vAlign w:val="center"/>
          </w:tcPr>
          <w:p w14:paraId="0A207AB6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Cs/>
              </w:rPr>
            </w:pPr>
          </w:p>
        </w:tc>
        <w:tc>
          <w:tcPr>
            <w:tcW w:w="1417" w:type="dxa"/>
            <w:vMerge/>
            <w:tcBorders>
              <w:bottom w:val="single" w:sz="12" w:space="0" w:color="auto"/>
            </w:tcBorders>
            <w:vAlign w:val="center"/>
          </w:tcPr>
          <w:p w14:paraId="1B104C0C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4174" w:type="dxa"/>
            <w:vMerge/>
            <w:tcBorders>
              <w:bottom w:val="single" w:sz="12" w:space="0" w:color="auto"/>
            </w:tcBorders>
            <w:vAlign w:val="center"/>
          </w:tcPr>
          <w:p w14:paraId="5B42171D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1439" w:type="dxa"/>
            <w:vMerge/>
            <w:tcBorders>
              <w:bottom w:val="single" w:sz="12" w:space="0" w:color="auto"/>
            </w:tcBorders>
            <w:vAlign w:val="center"/>
          </w:tcPr>
          <w:p w14:paraId="117D9A91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2937" w:type="dxa"/>
            <w:vMerge/>
            <w:tcBorders>
              <w:bottom w:val="single" w:sz="12" w:space="0" w:color="auto"/>
            </w:tcBorders>
            <w:vAlign w:val="center"/>
          </w:tcPr>
          <w:p w14:paraId="1A9F56CA" w14:textId="77777777" w:rsidR="008069C8" w:rsidRPr="008069C8" w:rsidRDefault="008069C8" w:rsidP="008069C8">
            <w:pPr>
              <w:jc w:val="center"/>
              <w:rPr>
                <w:rFonts w:ascii="宋体" w:eastAsia="宋体" w:hAnsi="宋体"/>
                <w:b/>
              </w:rPr>
            </w:pPr>
          </w:p>
        </w:tc>
      </w:tr>
    </w:tbl>
    <w:p w14:paraId="185D4B3F" w14:textId="77777777" w:rsidR="00EE7F26" w:rsidRPr="0034062B" w:rsidRDefault="00EE7F26" w:rsidP="0034062B">
      <w:pPr>
        <w:spacing w:line="100" w:lineRule="exact"/>
        <w:rPr>
          <w:sz w:val="13"/>
          <w:szCs w:val="15"/>
        </w:rPr>
      </w:pPr>
    </w:p>
    <w:tbl>
      <w:tblPr>
        <w:tblpPr w:leftFromText="180" w:rightFromText="180" w:vertAnchor="text" w:horzAnchor="page" w:tblpX="1428" w:tblpY="158"/>
        <w:tblOverlap w:val="never"/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1073"/>
        <w:gridCol w:w="960"/>
        <w:gridCol w:w="990"/>
        <w:gridCol w:w="1245"/>
        <w:gridCol w:w="1138"/>
        <w:gridCol w:w="1109"/>
        <w:gridCol w:w="3060"/>
      </w:tblGrid>
      <w:tr w:rsidR="0034062B" w:rsidRPr="0034062B" w14:paraId="3CFE248E" w14:textId="77777777" w:rsidTr="001C1CEF">
        <w:trPr>
          <w:cantSplit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30D2ABE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1D1AB1B0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41F79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669108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64F9BB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3" w:type="dxa"/>
            <w:gridSpan w:val="2"/>
            <w:tcBorders>
              <w:top w:val="single" w:sz="12" w:space="0" w:color="auto"/>
            </w:tcBorders>
            <w:vAlign w:val="center"/>
          </w:tcPr>
          <w:p w14:paraId="5B892268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36F9DD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3" w:type="dxa"/>
            <w:gridSpan w:val="2"/>
            <w:tcBorders>
              <w:top w:val="single" w:sz="12" w:space="0" w:color="auto"/>
            </w:tcBorders>
            <w:vAlign w:val="center"/>
          </w:tcPr>
          <w:p w14:paraId="2AACA86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3CC606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1405C90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29535037" w14:textId="77777777" w:rsidTr="001C1CEF">
        <w:trPr>
          <w:cantSplit/>
        </w:trPr>
        <w:tc>
          <w:tcPr>
            <w:tcW w:w="720" w:type="dxa"/>
            <w:vMerge/>
          </w:tcPr>
          <w:p w14:paraId="7CCD1D9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63F55165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55406F3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3F7CE4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B0405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960" w:type="dxa"/>
            <w:vAlign w:val="center"/>
          </w:tcPr>
          <w:p w14:paraId="28A15AA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51201EC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45" w:type="dxa"/>
            <w:vAlign w:val="center"/>
          </w:tcPr>
          <w:p w14:paraId="584964C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38" w:type="dxa"/>
            <w:vAlign w:val="center"/>
          </w:tcPr>
          <w:p w14:paraId="12ACE245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0D7123B9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8741B9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4D3BC4ED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7C391815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355DD01F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B05FDB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5FE3481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2D52A3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5662E7CE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2B63BF1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CA7063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1EA52C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41B0403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19B72F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3972FE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3A164CAC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04883775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78C4363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A614E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1FFE40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0DC447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6CEB910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8FE9264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942B516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F29CDA7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1C3768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2A6100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7C0A15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33FBB4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A445C5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0B971A5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3ED995C7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3C53D2E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BF79069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39E902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50CED07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BEDFCAE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7403A8E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B7486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068410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A93A61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  <w:vAlign w:val="center"/>
          </w:tcPr>
          <w:p w14:paraId="1D56FC66" w14:textId="332C55DE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  <w:vAlign w:val="center"/>
          </w:tcPr>
          <w:p w14:paraId="2D1D9233" w14:textId="59CBF113" w:rsidR="0034062B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27E6A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6C483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0C82CD95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436C0454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1EEF1D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66C0B173" w14:textId="77777777" w:rsidR="0071663E" w:rsidRPr="0034062B" w:rsidRDefault="0071663E" w:rsidP="006069B5">
            <w:pPr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09647BA5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EE82DD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C34C86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FF93C7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79240CE" w14:textId="67A9831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0CCFE12" w14:textId="11390E99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33BCD35" w14:textId="77777777" w:rsidR="0071663E" w:rsidRPr="0071663E" w:rsidRDefault="0071663E" w:rsidP="0071663E">
            <w:pPr>
              <w:tabs>
                <w:tab w:val="left" w:pos="14"/>
              </w:tabs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83C4DD6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6BD72EA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1158182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01160A6F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59AEC43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6366990F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20ACE21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392C79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50FFD29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E7919" w14:textId="14A8E18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4B854D3" w14:textId="5B7DE44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E9B0AF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5D0011F3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52B73482" w14:textId="77777777" w:rsidTr="005B5666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CEE5A7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/>
            <w:vAlign w:val="center"/>
          </w:tcPr>
          <w:p w14:paraId="2F1170CE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4B21660D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5B54EB0B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3C9FB8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56C377E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3DAED0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20C3C371" w14:textId="0AD3C8D0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12D8BBD" w14:textId="6317055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105666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6824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60D1264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E587217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59664594" w14:textId="77777777" w:rsidR="0034062B" w:rsidRPr="006175D0" w:rsidRDefault="0034062B" w:rsidP="001C1CEF">
            <w:pPr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3881D40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7D6FBF6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D8CF2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534B3B33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082AEB4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1908470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5035BCB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389688D6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20C3BFC" w14:textId="77777777" w:rsidR="0034062B" w:rsidRPr="0071663E" w:rsidRDefault="0034062B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2A65D58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1FBDE24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529FACA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2AEF568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D096ADA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0D54FF65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10D6832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071871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A479763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21DDC68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9D6BF4" w14:textId="77777777" w:rsidR="0034062B" w:rsidRPr="006175D0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5843583D" w14:textId="77777777" w:rsidR="0034062B" w:rsidRPr="0034062B" w:rsidRDefault="0034062B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  <w:vAlign w:val="center"/>
          </w:tcPr>
          <w:p w14:paraId="2A9D0BE1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5DD89E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7F007AF2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507984C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60E8CC7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5DF803A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0EB23B5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669B98F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500C462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87AD7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B17B6C8" w14:textId="77777777" w:rsidR="0071663E" w:rsidRPr="006175D0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1436" w:type="dxa"/>
            <w:vAlign w:val="center"/>
          </w:tcPr>
          <w:p w14:paraId="77CBE1BB" w14:textId="77777777" w:rsidR="0071663E" w:rsidRPr="0034062B" w:rsidRDefault="0071663E" w:rsidP="006069B5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39FC349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313A73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24024E0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7776D9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B3C938" w14:textId="4B82BAAA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B3B25E4" w14:textId="4F7DA508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729464F" w14:textId="77777777" w:rsidR="0071663E" w:rsidRPr="0071663E" w:rsidRDefault="0071663E" w:rsidP="0071663E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057B448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</w:p>
        </w:tc>
      </w:tr>
      <w:tr w:rsidR="0071663E" w:rsidRPr="0034062B" w14:paraId="7E1C1F3D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97ADF88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9DE4EE2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084EBD9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1658C312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64037D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48AB3D0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6C51DE8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1BD3EEB1" w14:textId="3A9A38CA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2C78AE94" w14:textId="4D4C9101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CCE390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E6EDCD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367FB33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17E76B43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40AA5CF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87C014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DE09C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CEE2C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81B609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1D55FB5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6981B11" w14:textId="073A923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4530237" w14:textId="46AA5686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F88C3CF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CCCAF25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934D297" w14:textId="77777777" w:rsidTr="004958A9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71CCEC9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735C725" w14:textId="77777777" w:rsidR="0071663E" w:rsidRPr="006175D0" w:rsidRDefault="0071663E" w:rsidP="0071663E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258CEB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0C9BC8E0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75E10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8460D4C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32791B5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6B19ABE5" w14:textId="5EC09FD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52E4563E" w14:textId="41D76E4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391890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CCD71A6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108DC114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6E1BFDA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6A7FB8C7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0E0A6E6" w14:textId="77777777" w:rsidR="0034062B" w:rsidRPr="006175D0" w:rsidRDefault="0034062B" w:rsidP="001C1CEF">
            <w:pPr>
              <w:widowControl/>
              <w:jc w:val="center"/>
              <w:rPr>
                <w:rFonts w:ascii="宋体" w:eastAsia="宋体" w:hAnsi="宋体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56FA205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6A752D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1073" w:type="dxa"/>
            <w:vAlign w:val="center"/>
          </w:tcPr>
          <w:p w14:paraId="7C21BE5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359037AC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78B48524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4064B71B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2D1588D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643F1FF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 w:val="restart"/>
          </w:tcPr>
          <w:p w14:paraId="64B9512B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346BB8B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2398F82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E74BD3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1F8AF68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11FE724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2FF32AF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1EC42C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489D2C7D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D8A0806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362DBB8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2940053" w14:textId="77777777" w:rsidR="0034062B" w:rsidRPr="0034062B" w:rsidRDefault="0034062B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2DD723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7474017F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60" w:type="dxa"/>
            <w:vAlign w:val="center"/>
          </w:tcPr>
          <w:p w14:paraId="216A4A98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990" w:type="dxa"/>
            <w:vAlign w:val="center"/>
          </w:tcPr>
          <w:p w14:paraId="05BC5A9A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245" w:type="dxa"/>
            <w:vAlign w:val="center"/>
          </w:tcPr>
          <w:p w14:paraId="25EC6DF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38" w:type="dxa"/>
            <w:vAlign w:val="center"/>
          </w:tcPr>
          <w:p w14:paraId="7A4329B1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1109" w:type="dxa"/>
            <w:vAlign w:val="center"/>
          </w:tcPr>
          <w:p w14:paraId="7DA35565" w14:textId="77777777" w:rsidR="0034062B" w:rsidRPr="0071663E" w:rsidRDefault="0034062B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71663E">
              <w:rPr>
                <w:rFonts w:ascii="Times New Roman" w:eastAsia="宋体" w:hAnsi="Times New Roman" w:cs="Times New Roman"/>
                <w:bCs/>
                <w:szCs w:val="21"/>
              </w:rPr>
              <w:t>－</w:t>
            </w:r>
          </w:p>
        </w:tc>
        <w:tc>
          <w:tcPr>
            <w:tcW w:w="3060" w:type="dxa"/>
            <w:vMerge/>
          </w:tcPr>
          <w:p w14:paraId="7E100BA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6B895157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50C09140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69115E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702D821" w14:textId="77777777" w:rsidR="0071663E" w:rsidRPr="0034062B" w:rsidRDefault="0071663E" w:rsidP="006069B5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32A11DA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4FFBA3F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03CD6D42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7AE5377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468ED7A8" w14:textId="3379C193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70F41DAC" w14:textId="0981F274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2340E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437E9E3D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19D133FF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E0265E1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D0B122D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C50CFB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2E8FE1B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60D2C59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10F29D07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467EDC5A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BD83520" w14:textId="6D1E71A8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007ACA98" w14:textId="634286A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BAE504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79F07BFB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25B3C522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09C486D8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375D1B4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69FAB9EF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52BBF3F8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F8B4B63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6DD7C3B8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097C50E0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01374B90" w14:textId="1494A88C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415A90E7" w14:textId="1E8814AD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75D399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2543662E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71663E" w:rsidRPr="0034062B" w14:paraId="36ABF1B3" w14:textId="77777777" w:rsidTr="00915C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7C9E7BB2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66FC4D67" w14:textId="77777777" w:rsidR="0071663E" w:rsidRPr="0034062B" w:rsidRDefault="0071663E" w:rsidP="0071663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8325E6D" w14:textId="77777777" w:rsidR="0071663E" w:rsidRPr="0034062B" w:rsidRDefault="0071663E" w:rsidP="0071663E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vAlign w:val="center"/>
          </w:tcPr>
          <w:p w14:paraId="3F5D7F06" w14:textId="77777777" w:rsidR="0071663E" w:rsidRPr="0034062B" w:rsidRDefault="0071663E" w:rsidP="0071663E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73" w:type="dxa"/>
            <w:vAlign w:val="center"/>
          </w:tcPr>
          <w:p w14:paraId="00DED3BD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60" w:type="dxa"/>
            <w:vAlign w:val="center"/>
          </w:tcPr>
          <w:p w14:paraId="7F6DA2DE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990" w:type="dxa"/>
            <w:vAlign w:val="center"/>
          </w:tcPr>
          <w:p w14:paraId="2C0E1B1B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245" w:type="dxa"/>
          </w:tcPr>
          <w:p w14:paraId="3432B4F3" w14:textId="3ADAC585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38" w:type="dxa"/>
          </w:tcPr>
          <w:p w14:paraId="18549576" w14:textId="107A0A72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FF698C5" w14:textId="77777777" w:rsidR="0071663E" w:rsidRPr="0071663E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3060" w:type="dxa"/>
            <w:vMerge/>
          </w:tcPr>
          <w:p w14:paraId="324FB3A8" w14:textId="77777777" w:rsidR="0071663E" w:rsidRPr="0034062B" w:rsidRDefault="0071663E" w:rsidP="0071663E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061E8D14" w14:textId="77777777" w:rsidTr="001C1CEF">
        <w:trPr>
          <w:cantSplit/>
        </w:trPr>
        <w:tc>
          <w:tcPr>
            <w:tcW w:w="14247" w:type="dxa"/>
            <w:gridSpan w:val="11"/>
            <w:tcBorders>
              <w:bottom w:val="single" w:sz="12" w:space="0" w:color="auto"/>
            </w:tcBorders>
            <w:vAlign w:val="bottom"/>
          </w:tcPr>
          <w:p w14:paraId="7D64264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/>
                <w:b/>
                <w:szCs w:val="18"/>
              </w:rPr>
              <w:t>备注：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在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采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样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点温度t低于5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或高于35</w:t>
            </w:r>
            <w:r w:rsidRPr="0034062B">
              <w:rPr>
                <w:rFonts w:ascii="宋体" w:eastAsia="宋体" w:hAnsi="宋体" w:cs="宋体" w:hint="eastAsia"/>
                <w:sz w:val="20"/>
                <w:szCs w:val="18"/>
              </w:rPr>
              <w:t>℃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、大气压P低于98.8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Pa或高于103.4</w:t>
            </w:r>
            <w:r w:rsidRPr="0034062B">
              <w:rPr>
                <w:rFonts w:ascii="宋体" w:eastAsia="宋体" w:hAnsi="宋体" w:hint="eastAsia"/>
                <w:sz w:val="20"/>
                <w:szCs w:val="18"/>
              </w:rPr>
              <w:t>k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Pa时，应按公式V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=V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t</w:t>
            </w:r>
            <w:r w:rsidRPr="0034062B">
              <w:rPr>
                <w:rFonts w:ascii="宋体" w:eastAsia="宋体" w:hAnsi="宋体"/>
                <w:sz w:val="20"/>
                <w:szCs w:val="18"/>
              </w:rPr>
              <w:t>×(293÷(273＋t))×(P÷101.3)将采样体积换算成标准体积V</w:t>
            </w:r>
            <w:r w:rsidRPr="0034062B">
              <w:rPr>
                <w:rFonts w:ascii="宋体" w:eastAsia="宋体" w:hAnsi="宋体"/>
                <w:sz w:val="20"/>
                <w:szCs w:val="18"/>
                <w:vertAlign w:val="subscript"/>
              </w:rPr>
              <w:t>0</w:t>
            </w:r>
          </w:p>
        </w:tc>
      </w:tr>
    </w:tbl>
    <w:p w14:paraId="5AA7870D" w14:textId="77777777" w:rsidR="007B6232" w:rsidRDefault="007B6232"/>
    <w:p w14:paraId="2C3DC744" w14:textId="66A4C85D" w:rsidR="0055085E" w:rsidRDefault="0055085E">
      <w:r>
        <w:br w:type="page"/>
      </w:r>
    </w:p>
    <w:tbl>
      <w:tblPr>
        <w:tblW w:w="1424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616"/>
        <w:gridCol w:w="1436"/>
        <w:gridCol w:w="900"/>
        <w:gridCol w:w="972"/>
        <w:gridCol w:w="1063"/>
        <w:gridCol w:w="990"/>
        <w:gridCol w:w="1215"/>
        <w:gridCol w:w="1166"/>
        <w:gridCol w:w="1109"/>
        <w:gridCol w:w="3060"/>
      </w:tblGrid>
      <w:tr w:rsidR="0034062B" w:rsidRPr="0034062B" w14:paraId="2E4E8935" w14:textId="77777777" w:rsidTr="001C1CEF">
        <w:trPr>
          <w:cantSplit/>
          <w:trHeight w:val="289"/>
        </w:trPr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14:paraId="76BEB8B0" w14:textId="77777777" w:rsidR="0034062B" w:rsidRPr="0034062B" w:rsidRDefault="0034062B" w:rsidP="001C1CEF">
            <w:pPr>
              <w:tabs>
                <w:tab w:val="left" w:pos="5635"/>
              </w:tabs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lastRenderedPageBreak/>
              <w:t>采样点编号</w:t>
            </w:r>
          </w:p>
        </w:tc>
        <w:tc>
          <w:tcPr>
            <w:tcW w:w="1616" w:type="dxa"/>
            <w:vMerge w:val="restart"/>
            <w:tcBorders>
              <w:top w:val="single" w:sz="12" w:space="0" w:color="auto"/>
            </w:tcBorders>
            <w:vAlign w:val="center"/>
          </w:tcPr>
          <w:p w14:paraId="0DC03C0A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采样岗位</w:t>
            </w:r>
          </w:p>
        </w:tc>
        <w:tc>
          <w:tcPr>
            <w:tcW w:w="1436" w:type="dxa"/>
            <w:vMerge w:val="restart"/>
            <w:tcBorders>
              <w:top w:val="single" w:sz="12" w:space="0" w:color="auto"/>
            </w:tcBorders>
            <w:vAlign w:val="center"/>
          </w:tcPr>
          <w:p w14:paraId="22CC08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样品编号</w:t>
            </w:r>
          </w:p>
        </w:tc>
        <w:tc>
          <w:tcPr>
            <w:tcW w:w="900" w:type="dxa"/>
            <w:vMerge w:val="restart"/>
            <w:tcBorders>
              <w:top w:val="single" w:sz="12" w:space="0" w:color="auto"/>
            </w:tcBorders>
            <w:vAlign w:val="center"/>
          </w:tcPr>
          <w:p w14:paraId="085F975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仪 器</w:t>
            </w:r>
          </w:p>
          <w:p w14:paraId="563D28B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编 号</w:t>
            </w:r>
          </w:p>
        </w:tc>
        <w:tc>
          <w:tcPr>
            <w:tcW w:w="2035" w:type="dxa"/>
            <w:gridSpan w:val="2"/>
            <w:tcBorders>
              <w:top w:val="single" w:sz="12" w:space="0" w:color="auto"/>
            </w:tcBorders>
            <w:vAlign w:val="center"/>
          </w:tcPr>
          <w:p w14:paraId="0350AF7C" w14:textId="77777777" w:rsidR="0034062B" w:rsidRPr="0034062B" w:rsidRDefault="0034062B" w:rsidP="0034062B">
            <w:pPr>
              <w:kinsoku w:val="0"/>
              <w:overflowPunct w:val="0"/>
              <w:autoSpaceDE w:val="0"/>
              <w:autoSpaceDN w:val="0"/>
              <w:snapToGrid w:val="0"/>
              <w:ind w:leftChars="-50" w:left="-105" w:rightChars="-50" w:right="-105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校准采样流量(L/min)</w:t>
            </w:r>
          </w:p>
        </w:tc>
        <w:tc>
          <w:tcPr>
            <w:tcW w:w="990" w:type="dxa"/>
            <w:vMerge w:val="restart"/>
            <w:tcBorders>
              <w:top w:val="single" w:sz="12" w:space="0" w:color="auto"/>
            </w:tcBorders>
            <w:vAlign w:val="center"/>
          </w:tcPr>
          <w:p w14:paraId="4968CCD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样品体积（L）</w:t>
            </w:r>
          </w:p>
        </w:tc>
        <w:tc>
          <w:tcPr>
            <w:tcW w:w="2381" w:type="dxa"/>
            <w:gridSpan w:val="2"/>
            <w:tcBorders>
              <w:top w:val="single" w:sz="12" w:space="0" w:color="auto"/>
            </w:tcBorders>
            <w:vAlign w:val="center"/>
          </w:tcPr>
          <w:p w14:paraId="54870EB3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 样 时 间</w:t>
            </w:r>
          </w:p>
        </w:tc>
        <w:tc>
          <w:tcPr>
            <w:tcW w:w="1109" w:type="dxa"/>
            <w:vMerge w:val="restart"/>
            <w:tcBorders>
              <w:top w:val="single" w:sz="12" w:space="0" w:color="auto"/>
            </w:tcBorders>
            <w:vAlign w:val="center"/>
          </w:tcPr>
          <w:p w14:paraId="5C4BDB8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代表时长（h）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</w:tcBorders>
            <w:vAlign w:val="center"/>
          </w:tcPr>
          <w:p w14:paraId="653145C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现场情况</w:t>
            </w:r>
          </w:p>
        </w:tc>
      </w:tr>
      <w:tr w:rsidR="0034062B" w:rsidRPr="0034062B" w14:paraId="1419D23A" w14:textId="77777777" w:rsidTr="001C1CEF">
        <w:trPr>
          <w:cantSplit/>
          <w:trHeight w:val="107"/>
        </w:trPr>
        <w:tc>
          <w:tcPr>
            <w:tcW w:w="720" w:type="dxa"/>
            <w:vMerge/>
          </w:tcPr>
          <w:p w14:paraId="15F28CA6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150A8058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Merge/>
          </w:tcPr>
          <w:p w14:paraId="4EEA60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108E62B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416EE75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采样前</w:t>
            </w:r>
          </w:p>
        </w:tc>
        <w:tc>
          <w:tcPr>
            <w:tcW w:w="1063" w:type="dxa"/>
            <w:vAlign w:val="center"/>
          </w:tcPr>
          <w:p w14:paraId="56ACF58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采样后</w:t>
            </w:r>
          </w:p>
        </w:tc>
        <w:tc>
          <w:tcPr>
            <w:tcW w:w="990" w:type="dxa"/>
            <w:vMerge/>
            <w:vAlign w:val="center"/>
          </w:tcPr>
          <w:p w14:paraId="445413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vAlign w:val="center"/>
          </w:tcPr>
          <w:p w14:paraId="687C54E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起始</w:t>
            </w:r>
          </w:p>
        </w:tc>
        <w:tc>
          <w:tcPr>
            <w:tcW w:w="1166" w:type="dxa"/>
            <w:vAlign w:val="center"/>
          </w:tcPr>
          <w:p w14:paraId="04D258D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结束</w:t>
            </w:r>
          </w:p>
        </w:tc>
        <w:tc>
          <w:tcPr>
            <w:tcW w:w="1109" w:type="dxa"/>
            <w:vMerge/>
            <w:vAlign w:val="center"/>
          </w:tcPr>
          <w:p w14:paraId="14A6328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060" w:type="dxa"/>
            <w:vMerge/>
            <w:vAlign w:val="center"/>
          </w:tcPr>
          <w:p w14:paraId="46ED2E66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</w:rPr>
            </w:pPr>
          </w:p>
        </w:tc>
      </w:tr>
      <w:tr w:rsidR="0034062B" w:rsidRPr="0034062B" w14:paraId="53B673D6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DA2C6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28A1196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7587E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8E7A4D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59AAAA5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578D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010A850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B9E807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5AB21E2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E3CB9B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AAD925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FD342E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16BAA68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1192962E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F982B1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4BB9FD0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92CD00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0736931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666FF10F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986AA57" w14:textId="77777777" w:rsidR="0034062B" w:rsidRPr="0034062B" w:rsidRDefault="0034062B" w:rsidP="001C1CE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E419E0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65844E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14:paraId="5357AA3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652982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489F5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B91F7C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69DC811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510E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7FA1232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63CDBA4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B847F9D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F7FC04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00A9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B7A471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lef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  <w:tc>
          <w:tcPr>
            <w:tcW w:w="900" w:type="dxa"/>
            <w:vMerge w:val="restart"/>
          </w:tcPr>
          <w:p w14:paraId="3D06E1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BFD2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ADC40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E99B26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95F4EB2" w14:textId="2742A1A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85B04F8" w14:textId="6365DCB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DA4CB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1FBD48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2CF641F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65208645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CBF5E9" w14:textId="77777777" w:rsidR="0055774F" w:rsidRPr="0034062B" w:rsidRDefault="0055774F" w:rsidP="0055774F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AA5B440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5200D576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050A04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C56E862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D1DEE1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042BC65" w14:textId="3860F51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7B424DB2" w14:textId="5598490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9ABB22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ADE72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F23B0E5" w14:textId="77777777" w:rsidTr="009D7D67">
        <w:trPr>
          <w:trHeight w:hRule="exact" w:val="357"/>
        </w:trPr>
        <w:tc>
          <w:tcPr>
            <w:tcW w:w="720" w:type="dxa"/>
            <w:vMerge/>
            <w:vAlign w:val="center"/>
          </w:tcPr>
          <w:p w14:paraId="3940B415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4953A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21B3F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A61F72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B53E92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D24C11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11024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5910CC6" w14:textId="12226C9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38A3DD80" w14:textId="61070CE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1753B9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97CADC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0473D1" w14:textId="77777777" w:rsidTr="009D7D67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6745F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02BAFADE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5A36D9EF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5538404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FFC3DE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AE0C14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64B24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4117A7E1" w14:textId="3F8723EE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3904006" w14:textId="7469B1D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FF5057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5E0680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58D3903C" w14:textId="77777777" w:rsidTr="001C1CEF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3EDC0280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1958BFB8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7CBFB9C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6247E402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7B03085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3E64468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27F371C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15FCD7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35AD5C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1EC720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58341B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621249F6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2AC5CB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96E16CC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6F6D7808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55A2C8A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60F7E74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16FCB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5D147281" w14:textId="77777777" w:rsidTr="001C1CEF">
        <w:trPr>
          <w:trHeight w:hRule="exact" w:val="357"/>
        </w:trPr>
        <w:tc>
          <w:tcPr>
            <w:tcW w:w="720" w:type="dxa"/>
            <w:vMerge/>
            <w:vAlign w:val="center"/>
          </w:tcPr>
          <w:p w14:paraId="475141C9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13559CC1" w14:textId="77777777" w:rsidR="0034062B" w:rsidRPr="0034062B" w:rsidRDefault="0034062B" w:rsidP="001C1CE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66B5EB2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01CB08C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7ADDB8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CC914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9ED4D1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FB278F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CD6816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C2E392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24549CE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FE4468D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479B339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7BDD9547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EB4C37E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77BCBEF8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EF7163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81C525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190827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FE9F069" w14:textId="0398CEA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2CB8DC8A" w14:textId="42844AF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AF15F4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28E18CD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D8B80B2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23738F81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354FA24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0E0D0C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59F80EF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322190D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E280BD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15A5A1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2402137" w14:textId="708D6B7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1471F89" w14:textId="272A3EB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30919B7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06161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324D8CC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7BD519E8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94FD30A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66006E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62881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A7CD37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1C9B77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12909A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507424DE" w14:textId="313B2B4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2B7418D" w14:textId="520EE500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1B5A7D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97D9E0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1B906430" w14:textId="77777777" w:rsidTr="00BE0E5F">
        <w:trPr>
          <w:trHeight w:hRule="exact" w:val="357"/>
        </w:trPr>
        <w:tc>
          <w:tcPr>
            <w:tcW w:w="720" w:type="dxa"/>
            <w:vMerge/>
            <w:vAlign w:val="center"/>
          </w:tcPr>
          <w:p w14:paraId="179DEAFF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04CE6CB" w14:textId="77777777" w:rsidR="0055774F" w:rsidRPr="0034062B" w:rsidRDefault="0055774F" w:rsidP="0055774F">
            <w:pPr>
              <w:tabs>
                <w:tab w:val="left" w:pos="557"/>
              </w:tabs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13ECF6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1A6FA69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1DE141C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65A5022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651498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777D5C1C" w14:textId="1F88A381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F43893F" w14:textId="773276C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7CF4FF1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EB00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69CE6E24" w14:textId="77777777" w:rsidTr="001C1CEF">
        <w:trPr>
          <w:trHeight w:hRule="exact" w:val="357"/>
        </w:trPr>
        <w:tc>
          <w:tcPr>
            <w:tcW w:w="720" w:type="dxa"/>
            <w:vMerge w:val="restart"/>
            <w:vAlign w:val="center"/>
          </w:tcPr>
          <w:p w14:paraId="0D604D39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427F37A2" w14:textId="77777777" w:rsidR="0034062B" w:rsidRPr="0034062B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258616F9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242C0F1F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494CE8B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2689514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7D0020F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08FD1C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714542D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092363A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2DB2638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2FA0B019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42906D33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39BA074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30B53EA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34305D30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3E73C4D7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7A53541A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74B40C2C" w14:textId="77777777" w:rsidTr="001C1CEF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644F4B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3642BF8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39BA31E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7192391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5A76317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035385A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363A599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78ACE9D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2325640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6C7C533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8912E8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2DF64B9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3A43E74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5A0D3D6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FA713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4AD7078D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49969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402428E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4642094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6E6A96B9" w14:textId="62483D73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0A251E50" w14:textId="7257FDE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4D08942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D2801F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6B3E2C05" w14:textId="77777777" w:rsidTr="00DB5F7E">
        <w:trPr>
          <w:cantSplit/>
          <w:trHeight w:hRule="exact" w:val="357"/>
        </w:trPr>
        <w:tc>
          <w:tcPr>
            <w:tcW w:w="720" w:type="dxa"/>
            <w:vMerge/>
            <w:vAlign w:val="center"/>
          </w:tcPr>
          <w:p w14:paraId="2F27F5C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  <w:vAlign w:val="center"/>
          </w:tcPr>
          <w:p w14:paraId="2B0DCF8E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BE04DC2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7713D6C7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4F237F3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FD327A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02A636D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D92E73E" w14:textId="6CB8D21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47BE0925" w14:textId="0C21261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6071B631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567694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546E3F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4B2B9F3F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63890F39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1C19E7A8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28D8EBBA" w14:textId="77777777" w:rsidR="0055774F" w:rsidRPr="0034062B" w:rsidRDefault="0055774F" w:rsidP="0055774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24D8144A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108F2CE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BB7C54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69D8280" w14:textId="251491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3A43620" w14:textId="32E24A7C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DBD4A5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41DA720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488EDD65" w14:textId="77777777" w:rsidTr="00DB5F7E">
        <w:trPr>
          <w:cantSplit/>
          <w:trHeight w:hRule="exact" w:val="357"/>
        </w:trPr>
        <w:tc>
          <w:tcPr>
            <w:tcW w:w="720" w:type="dxa"/>
            <w:vMerge/>
          </w:tcPr>
          <w:p w14:paraId="66165794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/>
          </w:tcPr>
          <w:p w14:paraId="022AA9CD" w14:textId="77777777" w:rsidR="0055774F" w:rsidRPr="006175D0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39C0D991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36675D14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366AAB1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3532A7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736265F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20EE1676" w14:textId="572289D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68E07805" w14:textId="3DC2B012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66938C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DB3DF6C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34062B" w:rsidRPr="0034062B" w14:paraId="15EF707B" w14:textId="77777777" w:rsidTr="006175D0">
        <w:trPr>
          <w:cantSplit/>
          <w:trHeight w:hRule="exact" w:val="357"/>
        </w:trPr>
        <w:tc>
          <w:tcPr>
            <w:tcW w:w="720" w:type="dxa"/>
            <w:vMerge w:val="restart"/>
            <w:vAlign w:val="center"/>
          </w:tcPr>
          <w:p w14:paraId="2BD03725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616" w:type="dxa"/>
            <w:vMerge w:val="restart"/>
            <w:vAlign w:val="center"/>
          </w:tcPr>
          <w:p w14:paraId="6DE05CE8" w14:textId="77777777" w:rsidR="0034062B" w:rsidRPr="006175D0" w:rsidRDefault="0034062B" w:rsidP="006175D0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</w:p>
        </w:tc>
        <w:tc>
          <w:tcPr>
            <w:tcW w:w="1436" w:type="dxa"/>
          </w:tcPr>
          <w:p w14:paraId="535921A6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  <w:vAlign w:val="center"/>
          </w:tcPr>
          <w:p w14:paraId="1D6CB067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对照</w:t>
            </w:r>
          </w:p>
        </w:tc>
        <w:tc>
          <w:tcPr>
            <w:tcW w:w="972" w:type="dxa"/>
            <w:vAlign w:val="center"/>
          </w:tcPr>
          <w:p w14:paraId="6DB823C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4C406FC4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F0C8526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7E5CDF90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4BF99292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078BD3C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 w:val="restart"/>
          </w:tcPr>
          <w:p w14:paraId="73008A99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岗位性质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（固定，流动，巡检）</w:t>
            </w:r>
          </w:p>
          <w:p w14:paraId="76D20D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b/>
                <w:sz w:val="18"/>
                <w:szCs w:val="18"/>
                <w:u w:val="single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主要设备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   </w:t>
            </w:r>
          </w:p>
          <w:p w14:paraId="7363E762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生产负荷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（正常，非正常，_____）</w:t>
            </w:r>
          </w:p>
          <w:p w14:paraId="5AB0A1B2" w14:textId="77777777" w:rsidR="0034062B" w:rsidRPr="0034062B" w:rsidRDefault="0034062B" w:rsidP="001C1CEF">
            <w:pPr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防护设施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（排风扇，吸风罩，吸风管，水帘机，除尘器，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）</w:t>
            </w:r>
          </w:p>
          <w:p w14:paraId="453816AF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个体防护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（防护手套，劳保鞋，</w:t>
            </w:r>
          </w:p>
          <w:p w14:paraId="13CB1C6E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</w:rPr>
              <w:t>防护眼镜 面罩，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作业服</w:t>
            </w:r>
          </w:p>
          <w:p w14:paraId="720E6E2B" w14:textId="77777777" w:rsidR="0034062B" w:rsidRPr="0034062B" w:rsidRDefault="0034062B" w:rsidP="001C1CEF">
            <w:pPr>
              <w:widowControl/>
              <w:spacing w:line="240" w:lineRule="exact"/>
              <w:rPr>
                <w:rFonts w:ascii="宋体" w:eastAsia="宋体" w:hAnsi="宋体"/>
                <w:sz w:val="18"/>
                <w:szCs w:val="18"/>
              </w:rPr>
            </w:pP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耳塞 护耳器</w:t>
            </w:r>
            <w:r w:rsidRPr="0034062B">
              <w:rPr>
                <w:rFonts w:ascii="宋体" w:eastAsia="宋体" w:hAnsi="宋体" w:hint="eastAsia"/>
                <w:sz w:val="18"/>
                <w:szCs w:val="18"/>
                <w:u w:val="single"/>
              </w:rPr>
              <w:t xml:space="preserve">       </w:t>
            </w:r>
            <w:r w:rsidRPr="0034062B">
              <w:rPr>
                <w:rFonts w:ascii="宋体" w:eastAsia="宋体" w:hAnsi="宋体" w:hint="eastAsia"/>
                <w:sz w:val="18"/>
                <w:szCs w:val="18"/>
              </w:rPr>
              <w:t>口罩 面具</w:t>
            </w:r>
          </w:p>
          <w:p w14:paraId="2EA5490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 w:val="18"/>
                <w:szCs w:val="18"/>
              </w:rPr>
              <w:t>其它：</w:t>
            </w:r>
          </w:p>
        </w:tc>
      </w:tr>
      <w:tr w:rsidR="0034062B" w:rsidRPr="0034062B" w14:paraId="37522ADA" w14:textId="77777777" w:rsidTr="001C1CEF">
        <w:trPr>
          <w:cantSplit/>
          <w:trHeight w:hRule="exact" w:val="357"/>
        </w:trPr>
        <w:tc>
          <w:tcPr>
            <w:tcW w:w="720" w:type="dxa"/>
            <w:vMerge/>
          </w:tcPr>
          <w:p w14:paraId="1DBAD77B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3E95763" w14:textId="77777777" w:rsidR="0034062B" w:rsidRPr="0034062B" w:rsidRDefault="0034062B" w:rsidP="001C1CE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</w:tcPr>
          <w:p w14:paraId="49CA324D" w14:textId="77777777" w:rsidR="0034062B" w:rsidRPr="0034062B" w:rsidRDefault="0034062B" w:rsidP="001C1CEF">
            <w:pPr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6CF89CCB" w14:textId="77777777" w:rsidR="0034062B" w:rsidRPr="0034062B" w:rsidRDefault="0034062B" w:rsidP="001C1CE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vAlign w:val="center"/>
          </w:tcPr>
          <w:p w14:paraId="18A41C5F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063" w:type="dxa"/>
            <w:vAlign w:val="center"/>
          </w:tcPr>
          <w:p w14:paraId="6AE12F77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990" w:type="dxa"/>
            <w:vAlign w:val="center"/>
          </w:tcPr>
          <w:p w14:paraId="5BE6E8F5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215" w:type="dxa"/>
            <w:vAlign w:val="center"/>
          </w:tcPr>
          <w:p w14:paraId="4483DB3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66" w:type="dxa"/>
            <w:vAlign w:val="center"/>
          </w:tcPr>
          <w:p w14:paraId="117EA401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1109" w:type="dxa"/>
            <w:vAlign w:val="center"/>
          </w:tcPr>
          <w:p w14:paraId="426682F8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34062B">
              <w:rPr>
                <w:rFonts w:ascii="宋体" w:eastAsia="宋体" w:hAnsi="宋体" w:hint="eastAsia"/>
                <w:b/>
                <w:szCs w:val="18"/>
              </w:rPr>
              <w:t>－</w:t>
            </w:r>
          </w:p>
        </w:tc>
        <w:tc>
          <w:tcPr>
            <w:tcW w:w="3060" w:type="dxa"/>
            <w:vMerge/>
          </w:tcPr>
          <w:p w14:paraId="71BB3E4E" w14:textId="77777777" w:rsidR="0034062B" w:rsidRPr="0034062B" w:rsidRDefault="0034062B" w:rsidP="001C1CE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0ECF1F00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6642B20D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27B59A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CE7A68D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 w:val="restart"/>
          </w:tcPr>
          <w:p w14:paraId="5DED6E0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8A1DCB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49DA68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F0A9D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3536E57E" w14:textId="07FDC8B6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60EE559" w14:textId="43CB076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5481414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7DB11DBF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348655A9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3AE50B28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FE9D44B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48824E7C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4A09D405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7617B003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05C8480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6F7FB511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152316F" w14:textId="04473A48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193F244D" w14:textId="28FF743F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2660618F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5A8B7EA5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23DC1C6F" w14:textId="77777777" w:rsidTr="00F24F1B">
        <w:trPr>
          <w:cantSplit/>
          <w:trHeight w:hRule="exact" w:val="357"/>
        </w:trPr>
        <w:tc>
          <w:tcPr>
            <w:tcW w:w="720" w:type="dxa"/>
            <w:vMerge/>
          </w:tcPr>
          <w:p w14:paraId="20910671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</w:tcPr>
          <w:p w14:paraId="76B0F2EA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vAlign w:val="center"/>
          </w:tcPr>
          <w:p w14:paraId="7D64015A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</w:tcPr>
          <w:p w14:paraId="0094CDC3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</w:tcPr>
          <w:p w14:paraId="67A67340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</w:tcPr>
          <w:p w14:paraId="77A04E0B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</w:tcPr>
          <w:p w14:paraId="5BDEE19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</w:tcPr>
          <w:p w14:paraId="1081901D" w14:textId="1473FE44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</w:tcPr>
          <w:p w14:paraId="558260BB" w14:textId="0C75F125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vAlign w:val="center"/>
          </w:tcPr>
          <w:p w14:paraId="05C5C8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</w:tcPr>
          <w:p w14:paraId="0FAE1158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55774F" w:rsidRPr="0034062B" w14:paraId="74F800F4" w14:textId="77777777" w:rsidTr="00F24F1B">
        <w:trPr>
          <w:cantSplit/>
          <w:trHeight w:hRule="exact" w:val="357"/>
        </w:trPr>
        <w:tc>
          <w:tcPr>
            <w:tcW w:w="720" w:type="dxa"/>
            <w:vMerge/>
            <w:tcBorders>
              <w:bottom w:val="single" w:sz="12" w:space="0" w:color="auto"/>
            </w:tcBorders>
          </w:tcPr>
          <w:p w14:paraId="4E3BA265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616" w:type="dxa"/>
            <w:vMerge/>
            <w:tcBorders>
              <w:bottom w:val="single" w:sz="12" w:space="0" w:color="auto"/>
            </w:tcBorders>
          </w:tcPr>
          <w:p w14:paraId="60D1CEE3" w14:textId="77777777" w:rsidR="0055774F" w:rsidRPr="0034062B" w:rsidRDefault="0055774F" w:rsidP="0055774F">
            <w:pPr>
              <w:widowControl/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436" w:type="dxa"/>
            <w:tcBorders>
              <w:bottom w:val="single" w:sz="12" w:space="0" w:color="auto"/>
            </w:tcBorders>
            <w:vAlign w:val="center"/>
          </w:tcPr>
          <w:p w14:paraId="6BFABE44" w14:textId="77777777" w:rsidR="0055774F" w:rsidRPr="0034062B" w:rsidRDefault="0055774F" w:rsidP="0055774F">
            <w:pPr>
              <w:jc w:val="left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00" w:type="dxa"/>
            <w:vMerge/>
            <w:tcBorders>
              <w:bottom w:val="single" w:sz="12" w:space="0" w:color="auto"/>
            </w:tcBorders>
          </w:tcPr>
          <w:p w14:paraId="0D6234D0" w14:textId="77777777" w:rsidR="0055774F" w:rsidRPr="0034062B" w:rsidRDefault="0055774F" w:rsidP="0055774F">
            <w:pPr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72" w:type="dxa"/>
            <w:tcBorders>
              <w:bottom w:val="single" w:sz="12" w:space="0" w:color="auto"/>
            </w:tcBorders>
          </w:tcPr>
          <w:p w14:paraId="0B90B7A7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063" w:type="dxa"/>
            <w:tcBorders>
              <w:bottom w:val="single" w:sz="12" w:space="0" w:color="auto"/>
            </w:tcBorders>
          </w:tcPr>
          <w:p w14:paraId="49E23BF6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07233259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1215" w:type="dxa"/>
            <w:tcBorders>
              <w:bottom w:val="single" w:sz="12" w:space="0" w:color="auto"/>
            </w:tcBorders>
          </w:tcPr>
          <w:p w14:paraId="6C4F3BF9" w14:textId="506389DA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66" w:type="dxa"/>
            <w:tcBorders>
              <w:bottom w:val="single" w:sz="12" w:space="0" w:color="auto"/>
            </w:tcBorders>
          </w:tcPr>
          <w:p w14:paraId="36BCAFC7" w14:textId="10756C5B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  <w:r w:rsidRPr="00C00242">
              <w:rPr>
                <w:rFonts w:ascii="Times New Roman" w:eastAsia="宋体" w:hAnsi="Times New Roman" w:cs="Times New Roman" w:hint="eastAsia"/>
                <w:bCs/>
                <w:szCs w:val="21"/>
              </w:rPr>
              <w:t>:</w:t>
            </w:r>
          </w:p>
        </w:tc>
        <w:tc>
          <w:tcPr>
            <w:tcW w:w="1109" w:type="dxa"/>
            <w:tcBorders>
              <w:bottom w:val="single" w:sz="12" w:space="0" w:color="auto"/>
            </w:tcBorders>
            <w:vAlign w:val="center"/>
          </w:tcPr>
          <w:p w14:paraId="7FB0238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060" w:type="dxa"/>
            <w:vMerge/>
            <w:tcBorders>
              <w:bottom w:val="single" w:sz="12" w:space="0" w:color="auto"/>
            </w:tcBorders>
          </w:tcPr>
          <w:p w14:paraId="2350FC9E" w14:textId="77777777" w:rsidR="0055774F" w:rsidRPr="0034062B" w:rsidRDefault="0055774F" w:rsidP="0055774F">
            <w:pPr>
              <w:kinsoku w:val="0"/>
              <w:overflowPunct w:val="0"/>
              <w:autoSpaceDE w:val="0"/>
              <w:autoSpaceDN w:val="0"/>
              <w:snapToGrid w:val="0"/>
              <w:rPr>
                <w:rFonts w:ascii="宋体" w:eastAsia="宋体" w:hAnsi="宋体"/>
                <w:b/>
                <w:szCs w:val="18"/>
              </w:rPr>
            </w:pPr>
          </w:p>
        </w:tc>
      </w:tr>
    </w:tbl>
    <w:p w14:paraId="6FA2C443" w14:textId="77777777" w:rsidR="0034062B" w:rsidRPr="0034062B" w:rsidRDefault="0034062B"/>
    <w:sectPr w:rsidR="0034062B" w:rsidRPr="0034062B" w:rsidSect="000F4664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62" w:right="1134" w:bottom="624" w:left="1134" w:header="170" w:footer="289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A01D" w14:textId="77777777" w:rsidR="001E57BB" w:rsidRDefault="001E57BB" w:rsidP="008069C8">
      <w:r>
        <w:separator/>
      </w:r>
    </w:p>
  </w:endnote>
  <w:endnote w:type="continuationSeparator" w:id="0">
    <w:p w14:paraId="0DF8653B" w14:textId="77777777" w:rsidR="001E57BB" w:rsidRDefault="001E57BB" w:rsidP="00806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1E0A" w14:textId="4A6B61EA" w:rsidR="0034062B" w:rsidRPr="0034062B" w:rsidRDefault="00E51067">
    <w:pPr>
      <w:pStyle w:val="a5"/>
      <w:rPr>
        <w:rFonts w:ascii="宋体" w:eastAsia="宋体" w:hAnsi="宋体"/>
      </w:rPr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981A83" wp14:editId="00B35853">
              <wp:simplePos x="0" y="0"/>
              <wp:positionH relativeFrom="column">
                <wp:posOffset>6858000</wp:posOffset>
              </wp:positionH>
              <wp:positionV relativeFrom="paragraph">
                <wp:posOffset>-42322</wp:posOffset>
              </wp:positionV>
              <wp:extent cx="872836" cy="259814"/>
              <wp:effectExtent l="0" t="0" r="3810" b="6985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2836" cy="2598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35875D5509F647CCA4EE1098099750B7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0173B743" w14:textId="530591D2" w:rsidR="00E51067" w:rsidRPr="00790F46" w:rsidRDefault="00C007F3">
                              <w:pPr>
                                <w:rPr>
                                  <w:szCs w:val="21"/>
                                </w:rPr>
                              </w:pP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[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备注</w:t>
                              </w:r>
                              <w:r w:rsidRPr="00790F46">
                                <w:rPr>
                                  <w:rStyle w:val="a7"/>
                                  <w:rFonts w:hint="eastAsia"/>
                                  <w:szCs w:val="21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981A83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540pt;margin-top:-3.35pt;width:68.75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bJLAIAAFMEAAAOAAAAZHJzL2Uyb0RvYy54bWysVEuP2jAQvlfqf7B8LwmwsDQ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35875D5509F647CCA4EE1098099750B7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0173B743" w14:textId="530591D2" w:rsidR="00E51067" w:rsidRPr="00790F46" w:rsidRDefault="00C007F3">
                        <w:pPr>
                          <w:rPr>
                            <w:szCs w:val="21"/>
                          </w:rPr>
                        </w:pP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[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备注</w:t>
                        </w:r>
                        <w:r w:rsidRPr="00790F46">
                          <w:rPr>
                            <w:rStyle w:val="a7"/>
                            <w:rFonts w:hint="eastAsia"/>
                            <w:szCs w:val="21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2D7896"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9039A5" wp14:editId="4C36C498">
              <wp:simplePos x="0" y="0"/>
              <wp:positionH relativeFrom="column">
                <wp:posOffset>4583875</wp:posOffset>
              </wp:positionH>
              <wp:positionV relativeFrom="paragraph">
                <wp:posOffset>-458890</wp:posOffset>
              </wp:positionV>
              <wp:extent cx="1626920" cy="664186"/>
              <wp:effectExtent l="0" t="0" r="0" b="3175"/>
              <wp:wrapNone/>
              <wp:docPr id="31067127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6920" cy="6641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 w:val="15"/>
                              <w:szCs w:val="15"/>
                            </w:rPr>
                            <w:alias w:val="关键词"/>
                            <w:tag w:val=""/>
                            <w:id w:val="957382011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Content>
                            <w:p w14:paraId="2B9DC9C7" w14:textId="494D0897" w:rsidR="002D7896" w:rsidRPr="00724C03" w:rsidRDefault="002D7896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[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关键词</w:t>
                              </w:r>
                              <w:r w:rsidRPr="00724C03">
                                <w:rPr>
                                  <w:rStyle w:val="a7"/>
                                  <w:rFonts w:hint="eastAsia"/>
                                  <w:sz w:val="15"/>
                                  <w:szCs w:val="15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9039A5" id="文本框 1" o:spid="_x0000_s1027" type="#_x0000_t202" style="position:absolute;margin-left:360.95pt;margin-top:-36.15pt;width:128.1pt;height:5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" fillcolor="white [3201]" stroked="f" strokeweight=".5pt">
              <v:textbox inset="1mm,,1mm">
                <w:txbxContent>
                  <w:sdt>
                    <w:sdtPr>
                      <w:rPr>
                        <w:sz w:val="15"/>
                        <w:szCs w:val="15"/>
                      </w:rPr>
                      <w:alias w:val="关键词"/>
                      <w:tag w:val=""/>
                      <w:id w:val="957382011"/>
                      <w:showingPlcHdr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Content>
                      <w:p w14:paraId="2B9DC9C7" w14:textId="494D0897" w:rsidR="002D7896" w:rsidRPr="00724C03" w:rsidRDefault="002D7896">
                        <w:pPr>
                          <w:rPr>
                            <w:sz w:val="15"/>
                            <w:szCs w:val="15"/>
                          </w:rPr>
                        </w:pP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[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关键词</w:t>
                        </w:r>
                        <w:r w:rsidRPr="00724C03">
                          <w:rPr>
                            <w:rStyle w:val="a7"/>
                            <w:rFonts w:hint="eastAsia"/>
                            <w:sz w:val="15"/>
                            <w:szCs w:val="15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检测：              陪同：             校核：              检测项目：                        采样日期：        </w:t>
    </w:r>
    <w:r w:rsidR="0034062B">
      <w:rPr>
        <w:rFonts w:ascii="宋体" w:eastAsia="宋体" w:hAnsi="宋体"/>
        <w:b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/>
        <w:sz w:val="21"/>
        <w:szCs w:val="21"/>
      </w:rPr>
      <w:t xml:space="preserve">    </w:t>
    </w:r>
    <w:r w:rsidR="0034062B" w:rsidRPr="0034062B">
      <w:rPr>
        <w:rFonts w:ascii="宋体" w:eastAsia="宋体" w:hAnsi="宋体" w:hint="eastAsia"/>
        <w:bCs/>
        <w:sz w:val="21"/>
        <w:szCs w:val="21"/>
      </w:rPr>
      <w:t xml:space="preserve">第 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PAGE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1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/>
        <w:bCs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Cs/>
        <w:sz w:val="21"/>
        <w:szCs w:val="21"/>
      </w:rPr>
      <w:t xml:space="preserve">页 共 </w:t>
    </w:r>
    <w:r w:rsidR="0034062B" w:rsidRPr="0034062B">
      <w:rPr>
        <w:rFonts w:ascii="宋体" w:eastAsia="宋体" w:hAnsi="宋体"/>
        <w:bCs/>
        <w:sz w:val="21"/>
        <w:szCs w:val="21"/>
      </w:rPr>
      <w:fldChar w:fldCharType="begin"/>
    </w:r>
    <w:r w:rsidR="0034062B" w:rsidRPr="0034062B">
      <w:rPr>
        <w:rFonts w:ascii="宋体" w:eastAsia="宋体" w:hAnsi="宋体"/>
        <w:bCs/>
        <w:sz w:val="21"/>
        <w:szCs w:val="21"/>
      </w:rPr>
      <w:instrText xml:space="preserve"> NUMPAGES   \* MERGEFORMAT </w:instrText>
    </w:r>
    <w:r w:rsidR="0034062B" w:rsidRPr="0034062B">
      <w:rPr>
        <w:rFonts w:ascii="宋体" w:eastAsia="宋体" w:hAnsi="宋体"/>
        <w:bCs/>
        <w:sz w:val="21"/>
        <w:szCs w:val="21"/>
      </w:rPr>
      <w:fldChar w:fldCharType="separate"/>
    </w:r>
    <w:r w:rsidR="0034062B" w:rsidRPr="0034062B">
      <w:rPr>
        <w:rFonts w:ascii="宋体" w:eastAsia="宋体" w:hAnsi="宋体"/>
        <w:bCs/>
        <w:noProof/>
        <w:sz w:val="21"/>
        <w:szCs w:val="21"/>
      </w:rPr>
      <w:t>2</w:t>
    </w:r>
    <w:r w:rsidR="0034062B" w:rsidRPr="0034062B">
      <w:rPr>
        <w:rFonts w:ascii="宋体" w:eastAsia="宋体" w:hAnsi="宋体"/>
        <w:bCs/>
        <w:sz w:val="21"/>
        <w:szCs w:val="21"/>
      </w:rPr>
      <w:fldChar w:fldCharType="end"/>
    </w:r>
    <w:r w:rsidR="0034062B" w:rsidRPr="0034062B">
      <w:rPr>
        <w:rFonts w:ascii="宋体" w:eastAsia="宋体" w:hAnsi="宋体"/>
        <w:bCs/>
        <w:sz w:val="21"/>
        <w:szCs w:val="21"/>
      </w:rPr>
      <w:t xml:space="preserve"> </w:t>
    </w:r>
    <w:r w:rsidR="0034062B" w:rsidRPr="0034062B">
      <w:rPr>
        <w:rFonts w:ascii="宋体" w:eastAsia="宋体" w:hAnsi="宋体" w:hint="eastAsia"/>
        <w:bCs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F2DBD" w14:textId="52014000" w:rsidR="008069C8" w:rsidRPr="008069C8" w:rsidRDefault="008069C8">
    <w:pPr>
      <w:pStyle w:val="a5"/>
    </w:pPr>
    <w:r w:rsidRPr="008069C8">
      <w:rPr>
        <w:rFonts w:ascii="宋体" w:eastAsia="宋体" w:hAnsi="宋体" w:hint="eastAsia"/>
        <w:b/>
        <w:sz w:val="21"/>
        <w:szCs w:val="21"/>
      </w:rPr>
      <w:t xml:space="preserve">检测：                       陪同：                     校核：                                                 </w:t>
    </w:r>
    <w:r w:rsidRPr="008069C8">
      <w:rPr>
        <w:rFonts w:ascii="宋体" w:eastAsia="宋体" w:hAnsi="宋体" w:hint="eastAsia"/>
        <w:sz w:val="21"/>
        <w:szCs w:val="21"/>
      </w:rPr>
      <w:t xml:space="preserve">    </w:t>
    </w:r>
    <w:r w:rsidRPr="008069C8">
      <w:rPr>
        <w:rFonts w:ascii="宋体" w:eastAsia="宋体" w:hAnsi="宋体" w:hint="eastAsia"/>
        <w:bCs/>
        <w:sz w:val="21"/>
        <w:szCs w:val="21"/>
      </w:rPr>
      <w:t xml:space="preserve">第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PAGE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 xml:space="preserve">页 共 </w:t>
    </w:r>
    <w:r>
      <w:rPr>
        <w:rFonts w:ascii="宋体" w:eastAsia="宋体" w:hAnsi="宋体"/>
        <w:bCs/>
        <w:sz w:val="21"/>
        <w:szCs w:val="21"/>
      </w:rPr>
      <w:fldChar w:fldCharType="begin"/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 w:hint="eastAsia"/>
        <w:bCs/>
        <w:sz w:val="21"/>
        <w:szCs w:val="21"/>
      </w:rPr>
      <w:instrText>NUMPAGES   \* MERGEFORMAT</w:instrText>
    </w:r>
    <w:r>
      <w:rPr>
        <w:rFonts w:ascii="宋体" w:eastAsia="宋体" w:hAnsi="宋体"/>
        <w:bCs/>
        <w:sz w:val="21"/>
        <w:szCs w:val="21"/>
      </w:rPr>
      <w:instrText xml:space="preserve"> </w:instrText>
    </w:r>
    <w:r>
      <w:rPr>
        <w:rFonts w:ascii="宋体" w:eastAsia="宋体" w:hAnsi="宋体"/>
        <w:bCs/>
        <w:sz w:val="21"/>
        <w:szCs w:val="21"/>
      </w:rPr>
      <w:fldChar w:fldCharType="separate"/>
    </w:r>
    <w:r>
      <w:rPr>
        <w:rFonts w:ascii="宋体" w:eastAsia="宋体" w:hAnsi="宋体"/>
        <w:bCs/>
        <w:noProof/>
        <w:sz w:val="21"/>
        <w:szCs w:val="21"/>
      </w:rPr>
      <w:t>1</w:t>
    </w:r>
    <w:r>
      <w:rPr>
        <w:rFonts w:ascii="宋体" w:eastAsia="宋体" w:hAnsi="宋体"/>
        <w:bCs/>
        <w:sz w:val="21"/>
        <w:szCs w:val="21"/>
      </w:rPr>
      <w:fldChar w:fldCharType="end"/>
    </w:r>
    <w:r w:rsidRPr="008069C8">
      <w:rPr>
        <w:rFonts w:ascii="宋体" w:eastAsia="宋体" w:hAnsi="宋体"/>
        <w:bCs/>
        <w:sz w:val="21"/>
        <w:szCs w:val="21"/>
      </w:rPr>
      <w:t xml:space="preserve"> </w:t>
    </w:r>
    <w:r w:rsidRPr="008069C8">
      <w:rPr>
        <w:rFonts w:ascii="宋体" w:eastAsia="宋体" w:hAnsi="宋体" w:hint="eastAsia"/>
        <w:bCs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1FFD" w14:textId="77777777" w:rsidR="001E57BB" w:rsidRDefault="001E57BB" w:rsidP="008069C8">
      <w:r>
        <w:separator/>
      </w:r>
    </w:p>
  </w:footnote>
  <w:footnote w:type="continuationSeparator" w:id="0">
    <w:p w14:paraId="4A2B7DEC" w14:textId="77777777" w:rsidR="001E57BB" w:rsidRDefault="001E57BB" w:rsidP="00806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7DAC" w14:textId="77777777" w:rsidR="0034062B" w:rsidRPr="0034062B" w:rsidRDefault="0034062B" w:rsidP="0034062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34062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F3433CE" w14:textId="77777777" w:rsidR="0034062B" w:rsidRPr="0034062B" w:rsidRDefault="0034062B" w:rsidP="0034062B">
    <w:pPr>
      <w:jc w:val="center"/>
      <w:rPr>
        <w:rFonts w:ascii="宋体" w:eastAsia="宋体" w:hAnsi="宋体"/>
        <w:b/>
        <w:bCs/>
        <w:sz w:val="36"/>
        <w:szCs w:val="36"/>
      </w:rPr>
    </w:pPr>
    <w:r w:rsidRPr="0034062B">
      <w:rPr>
        <w:rFonts w:ascii="宋体" w:eastAsia="宋体" w:hAnsi="宋体" w:hint="eastAsia"/>
        <w:b/>
        <w:bCs/>
        <w:sz w:val="36"/>
        <w:szCs w:val="36"/>
      </w:rPr>
      <w:t>工作场所空气中有害物质采样记录（续）</w:t>
    </w:r>
  </w:p>
  <w:p w14:paraId="4F5FC84A" w14:textId="1A4BB2D4" w:rsidR="0034062B" w:rsidRPr="0034062B" w:rsidRDefault="0034062B" w:rsidP="0034062B">
    <w:pPr>
      <w:jc w:val="center"/>
      <w:rPr>
        <w:rFonts w:ascii="宋体" w:eastAsia="宋体" w:hAnsi="宋体"/>
      </w:rPr>
    </w:pPr>
    <w:r w:rsidRPr="0034062B">
      <w:rPr>
        <w:rFonts w:ascii="宋体" w:eastAsia="宋体" w:hAnsi="宋体" w:hint="eastAsia"/>
        <w:b/>
        <w:bCs/>
        <w:szCs w:val="21"/>
      </w:rPr>
      <w:t>YZST-D-4018B  实施日期：2023年1月1日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2348E" w14:textId="21F1245C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39C6D925" w14:textId="77777777" w:rsidR="008069C8" w:rsidRPr="008069C8" w:rsidRDefault="008069C8" w:rsidP="008069C8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8069C8">
      <w:rPr>
        <w:rFonts w:ascii="宋体" w:eastAsia="宋体" w:hAnsi="宋体" w:hint="eastAsia"/>
        <w:b/>
        <w:bCs/>
        <w:sz w:val="30"/>
        <w:szCs w:val="30"/>
      </w:rPr>
      <w:t>工作场所空气中有害物质采样记录</w:t>
    </w:r>
  </w:p>
  <w:p w14:paraId="065C66FD" w14:textId="10E78AF4" w:rsidR="008069C8" w:rsidRPr="008069C8" w:rsidRDefault="008069C8" w:rsidP="008069C8">
    <w:pPr>
      <w:pStyle w:val="a3"/>
      <w:rPr>
        <w:rFonts w:ascii="宋体" w:eastAsia="宋体" w:hAnsi="宋体"/>
      </w:rPr>
    </w:pPr>
    <w:r w:rsidRPr="008069C8">
      <w:rPr>
        <w:rFonts w:ascii="宋体" w:eastAsia="宋体" w:hAnsi="宋体" w:hint="eastAsia"/>
        <w:b/>
        <w:bCs/>
        <w:szCs w:val="21"/>
      </w:rPr>
      <w:t>YZST-D-4018B</w:t>
    </w:r>
    <w:r>
      <w:rPr>
        <w:rFonts w:ascii="宋体" w:eastAsia="宋体" w:hAnsi="宋体"/>
        <w:b/>
        <w:bCs/>
        <w:szCs w:val="21"/>
      </w:rPr>
      <w:t xml:space="preserve">  </w:t>
    </w:r>
    <w:r w:rsidRPr="008069C8">
      <w:rPr>
        <w:rFonts w:ascii="宋体" w:eastAsia="宋体" w:hAnsi="宋体" w:hint="eastAsia"/>
        <w:b/>
        <w:bCs/>
        <w:szCs w:val="21"/>
      </w:rPr>
      <w:t>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C8"/>
    <w:rsid w:val="000F4664"/>
    <w:rsid w:val="0017252A"/>
    <w:rsid w:val="001921A4"/>
    <w:rsid w:val="001E57BB"/>
    <w:rsid w:val="002B6AA8"/>
    <w:rsid w:val="002C2AB0"/>
    <w:rsid w:val="002D7896"/>
    <w:rsid w:val="0030788F"/>
    <w:rsid w:val="0034062B"/>
    <w:rsid w:val="00396C7B"/>
    <w:rsid w:val="0054673A"/>
    <w:rsid w:val="0055085E"/>
    <w:rsid w:val="00552442"/>
    <w:rsid w:val="0055774F"/>
    <w:rsid w:val="005A3F44"/>
    <w:rsid w:val="00601371"/>
    <w:rsid w:val="006069B5"/>
    <w:rsid w:val="006175D0"/>
    <w:rsid w:val="00644885"/>
    <w:rsid w:val="0064777E"/>
    <w:rsid w:val="00690D4B"/>
    <w:rsid w:val="0071663E"/>
    <w:rsid w:val="00724C03"/>
    <w:rsid w:val="007336B5"/>
    <w:rsid w:val="00790F46"/>
    <w:rsid w:val="007B6232"/>
    <w:rsid w:val="008069C8"/>
    <w:rsid w:val="00874C49"/>
    <w:rsid w:val="008E5107"/>
    <w:rsid w:val="00960928"/>
    <w:rsid w:val="00AE14E1"/>
    <w:rsid w:val="00B15534"/>
    <w:rsid w:val="00BC47EF"/>
    <w:rsid w:val="00C007F3"/>
    <w:rsid w:val="00C91D92"/>
    <w:rsid w:val="00DD171C"/>
    <w:rsid w:val="00E36F53"/>
    <w:rsid w:val="00E51067"/>
    <w:rsid w:val="00E93CD0"/>
    <w:rsid w:val="00EB1E2F"/>
    <w:rsid w:val="00EB2914"/>
    <w:rsid w:val="00EE7F26"/>
    <w:rsid w:val="00F4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7E0EC"/>
  <w15:chartTrackingRefBased/>
  <w15:docId w15:val="{E12B085B-3E15-42BD-83D7-8C03F41E1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9C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9C8"/>
    <w:rPr>
      <w:sz w:val="18"/>
      <w:szCs w:val="18"/>
    </w:rPr>
  </w:style>
  <w:style w:type="paragraph" w:styleId="a5">
    <w:name w:val="footer"/>
    <w:basedOn w:val="a"/>
    <w:link w:val="a6"/>
    <w:unhideWhenUsed/>
    <w:rsid w:val="00806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69C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D78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875D5509F647CCA4EE1098099750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152431-F55E-4095-881B-F48F63377A4B}"/>
      </w:docPartPr>
      <w:docPartBody>
        <w:p w:rsidR="00C14FCD" w:rsidRDefault="007078F4"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8F4"/>
    <w:rsid w:val="001B2155"/>
    <w:rsid w:val="00634AC7"/>
    <w:rsid w:val="007078F4"/>
    <w:rsid w:val="00C1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8F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078F4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25</cp:revision>
  <dcterms:created xsi:type="dcterms:W3CDTF">2023-10-22T13:48:00Z</dcterms:created>
  <dcterms:modified xsi:type="dcterms:W3CDTF">2023-12-16T14:08:00Z</dcterms:modified>
</cp:coreProperties>
</file>